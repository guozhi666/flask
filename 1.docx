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18255" cy="377253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377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数据库表单：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更新数据：update test.test3 set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xueyuan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id 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添加数据：insert into test.test3 (id,name) value (9,"lll")；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查找数据：select * from test.test3 where id=1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按照条件顺序输出：select * from test.test3 order by id asc;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按照条件逆序输出：select * from test.test3 order by id desc;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598420"/>
            <wp:effectExtent l="0" t="0" r="254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30880" cy="7239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561080"/>
            <wp:effectExtent l="0" t="0" r="698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40286"/>
    <w:rsid w:val="09D03F53"/>
    <w:rsid w:val="15A36EF0"/>
    <w:rsid w:val="36C215AA"/>
    <w:rsid w:val="44B40286"/>
    <w:rsid w:val="45287805"/>
    <w:rsid w:val="63B24FC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1480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2018-08-21T16:04:00Z</dcterms:created>
  <dc:creator>Administrator</dc:creator>
  <cp:lastModifiedBy>Administrator</cp:lastModifiedBy>
  <dcterms:modified xsi:type="dcterms:W3CDTF">2018-08-24T12:01:50Z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